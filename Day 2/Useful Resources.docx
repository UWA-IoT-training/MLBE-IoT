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D2AE7" w14:textId="5593BA76" w:rsidR="00C204E7" w:rsidRDefault="00A54F4E" w:rsidP="00C204E7">
      <w:pPr>
        <w:pStyle w:val="Heading1"/>
      </w:pPr>
      <w:r>
        <w:t>YouTube</w:t>
      </w:r>
      <w:r w:rsidR="00C204E7">
        <w:t xml:space="preserve"> Channels</w:t>
      </w:r>
    </w:p>
    <w:p w14:paraId="1F651E3B" w14:textId="77777777" w:rsidR="00A54F4E" w:rsidRPr="00A54F4E" w:rsidRDefault="00A54F4E" w:rsidP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3D713FA9" w14:textId="77777777" w:rsidTr="00C204E7">
        <w:tc>
          <w:tcPr>
            <w:tcW w:w="1502" w:type="dxa"/>
            <w:vAlign w:val="center"/>
          </w:tcPr>
          <w:p w14:paraId="707A2938" w14:textId="6CBD45D5" w:rsidR="00C204E7" w:rsidRPr="00C204E7" w:rsidRDefault="00C204E7" w:rsidP="00C204E7">
            <w:pPr>
              <w:jc w:val="center"/>
              <w:rPr>
                <w:b/>
                <w:bCs/>
              </w:rPr>
            </w:pPr>
            <w:r w:rsidRPr="00C204E7">
              <w:rPr>
                <w:b/>
                <w:bCs/>
              </w:rPr>
              <w:t>Channel Name</w:t>
            </w:r>
          </w:p>
        </w:tc>
        <w:tc>
          <w:tcPr>
            <w:tcW w:w="4508" w:type="dxa"/>
            <w:vAlign w:val="center"/>
          </w:tcPr>
          <w:p w14:paraId="36EB6287" w14:textId="691D1BEE" w:rsidR="00C204E7" w:rsidRPr="00C204E7" w:rsidRDefault="00C204E7" w:rsidP="00C204E7">
            <w:pPr>
              <w:jc w:val="center"/>
              <w:rPr>
                <w:b/>
                <w:bCs/>
              </w:rPr>
            </w:pPr>
            <w:r w:rsidRPr="00C204E7">
              <w:rPr>
                <w:b/>
                <w:bCs/>
              </w:rPr>
              <w:t>What are they good for?</w:t>
            </w:r>
          </w:p>
        </w:tc>
        <w:tc>
          <w:tcPr>
            <w:tcW w:w="3006" w:type="dxa"/>
            <w:vAlign w:val="center"/>
          </w:tcPr>
          <w:p w14:paraId="61F6358D" w14:textId="1C7BA234" w:rsidR="00C204E7" w:rsidRPr="00C204E7" w:rsidRDefault="00C204E7" w:rsidP="00C204E7">
            <w:pPr>
              <w:jc w:val="center"/>
              <w:rPr>
                <w:b/>
                <w:bCs/>
              </w:rPr>
            </w:pPr>
            <w:r w:rsidRPr="00C204E7">
              <w:rPr>
                <w:b/>
                <w:bCs/>
              </w:rPr>
              <w:t>QR Code</w:t>
            </w:r>
          </w:p>
        </w:tc>
      </w:tr>
    </w:tbl>
    <w:p w14:paraId="32D00712" w14:textId="77777777" w:rsidR="00C204E7" w:rsidRDefault="00C204E7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00B37708" w14:textId="77777777" w:rsidTr="00C204E7">
        <w:tc>
          <w:tcPr>
            <w:tcW w:w="1502" w:type="dxa"/>
            <w:vAlign w:val="center"/>
          </w:tcPr>
          <w:p w14:paraId="3CA3FD47" w14:textId="71F79B71" w:rsidR="00C204E7" w:rsidRDefault="00C204E7" w:rsidP="00C204E7">
            <w:pPr>
              <w:jc w:val="center"/>
            </w:pPr>
            <w:r>
              <w:t>Great Scott</w:t>
            </w:r>
          </w:p>
        </w:tc>
        <w:tc>
          <w:tcPr>
            <w:tcW w:w="4508" w:type="dxa"/>
            <w:vAlign w:val="center"/>
          </w:tcPr>
          <w:p w14:paraId="21192979" w14:textId="07365AED" w:rsidR="00C204E7" w:rsidRDefault="00C204E7" w:rsidP="00C204E7">
            <w:pPr>
              <w:jc w:val="center"/>
            </w:pPr>
            <w:r>
              <w:t>Beginner electronics projects, basic explanations of fundamental components</w:t>
            </w:r>
          </w:p>
        </w:tc>
        <w:tc>
          <w:tcPr>
            <w:tcW w:w="3006" w:type="dxa"/>
            <w:vAlign w:val="center"/>
          </w:tcPr>
          <w:p w14:paraId="34E2ED39" w14:textId="203A9842" w:rsidR="00C204E7" w:rsidRDefault="00C204E7" w:rsidP="00C204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EFD0E1" wp14:editId="452D045B">
                  <wp:extent cx="1771650" cy="17716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9F641A" w14:textId="77777777" w:rsidR="00C204E7" w:rsidRDefault="00C204E7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50AB56D6" w14:textId="77777777" w:rsidTr="00C204E7">
        <w:tc>
          <w:tcPr>
            <w:tcW w:w="1502" w:type="dxa"/>
            <w:vAlign w:val="center"/>
          </w:tcPr>
          <w:p w14:paraId="6EF024B8" w14:textId="4CE10889" w:rsidR="00C204E7" w:rsidRDefault="00C204E7" w:rsidP="00C204E7">
            <w:pPr>
              <w:jc w:val="center"/>
            </w:pPr>
            <w:proofErr w:type="spellStart"/>
            <w:r>
              <w:t>EEVblog</w:t>
            </w:r>
            <w:proofErr w:type="spellEnd"/>
          </w:p>
        </w:tc>
        <w:tc>
          <w:tcPr>
            <w:tcW w:w="4508" w:type="dxa"/>
            <w:vAlign w:val="center"/>
          </w:tcPr>
          <w:p w14:paraId="0DBDACAB" w14:textId="2A9BD7DE" w:rsidR="00C204E7" w:rsidRDefault="00C204E7" w:rsidP="00C204E7">
            <w:pPr>
              <w:jc w:val="center"/>
            </w:pPr>
            <w:r>
              <w:t>In depth explanations of fundamental and advanced components, circuit and product design advice, equipment teardowns and electronics discussion. Great for passive knowledge transfer.</w:t>
            </w:r>
          </w:p>
        </w:tc>
        <w:tc>
          <w:tcPr>
            <w:tcW w:w="3006" w:type="dxa"/>
            <w:vAlign w:val="center"/>
          </w:tcPr>
          <w:p w14:paraId="4095DF7B" w14:textId="268ADBD4" w:rsidR="00C204E7" w:rsidRDefault="00C204E7" w:rsidP="00C204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201F78" wp14:editId="43641510">
                  <wp:extent cx="1771650" cy="17716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71E27" w14:textId="77777777" w:rsidR="00A54F4E" w:rsidRDefault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538AB8C9" w14:textId="77777777" w:rsidTr="00C204E7">
        <w:tc>
          <w:tcPr>
            <w:tcW w:w="1502" w:type="dxa"/>
            <w:vAlign w:val="center"/>
          </w:tcPr>
          <w:p w14:paraId="142EE9D1" w14:textId="5C56B4F2" w:rsidR="00C204E7" w:rsidRDefault="00C204E7" w:rsidP="00C204E7">
            <w:pPr>
              <w:jc w:val="center"/>
            </w:pPr>
            <w:r>
              <w:t>SDG</w:t>
            </w:r>
            <w:r w:rsidRPr="00C204E7">
              <w:t xml:space="preserve"> </w:t>
            </w:r>
            <w:r>
              <w:t>E</w:t>
            </w:r>
            <w:r w:rsidRPr="00C204E7">
              <w:t>lectronics</w:t>
            </w:r>
          </w:p>
        </w:tc>
        <w:tc>
          <w:tcPr>
            <w:tcW w:w="4508" w:type="dxa"/>
            <w:vAlign w:val="center"/>
          </w:tcPr>
          <w:p w14:paraId="66CCBEEE" w14:textId="292B5783" w:rsidR="00C204E7" w:rsidRDefault="00A54F4E" w:rsidP="00C204E7">
            <w:pPr>
              <w:jc w:val="center"/>
            </w:pPr>
            <w:r>
              <w:t>Lab e</w:t>
            </w:r>
            <w:r w:rsidR="00C204E7">
              <w:t>quipment reviews</w:t>
            </w:r>
            <w:r>
              <w:t xml:space="preserve">, medical electronics best practices </w:t>
            </w:r>
          </w:p>
        </w:tc>
        <w:tc>
          <w:tcPr>
            <w:tcW w:w="3006" w:type="dxa"/>
            <w:vAlign w:val="center"/>
          </w:tcPr>
          <w:p w14:paraId="57C59FA7" w14:textId="19452710" w:rsidR="00C204E7" w:rsidRDefault="00A54F4E" w:rsidP="00C204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F84245" wp14:editId="2B13000C">
                  <wp:extent cx="1771650" cy="1771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E2C6C1" w14:textId="77777777" w:rsidR="00A54F4E" w:rsidRDefault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55288B4E" w14:textId="77777777" w:rsidTr="00C204E7">
        <w:tc>
          <w:tcPr>
            <w:tcW w:w="1502" w:type="dxa"/>
            <w:vAlign w:val="center"/>
          </w:tcPr>
          <w:p w14:paraId="57FC06A0" w14:textId="1FB70E0B" w:rsidR="00C204E7" w:rsidRDefault="00A54F4E" w:rsidP="00C204E7">
            <w:pPr>
              <w:jc w:val="center"/>
            </w:pPr>
            <w:r>
              <w:lastRenderedPageBreak/>
              <w:t>Phil’s lab</w:t>
            </w:r>
          </w:p>
        </w:tc>
        <w:tc>
          <w:tcPr>
            <w:tcW w:w="4508" w:type="dxa"/>
            <w:vAlign w:val="center"/>
          </w:tcPr>
          <w:p w14:paraId="7A9705C8" w14:textId="2FA3F13B" w:rsidR="00C204E7" w:rsidRDefault="00A54F4E" w:rsidP="00C204E7">
            <w:pPr>
              <w:jc w:val="center"/>
            </w:pPr>
            <w:r>
              <w:t>PCB design techniques and PCB design software tutorials</w:t>
            </w:r>
          </w:p>
        </w:tc>
        <w:tc>
          <w:tcPr>
            <w:tcW w:w="3006" w:type="dxa"/>
            <w:vAlign w:val="center"/>
          </w:tcPr>
          <w:p w14:paraId="0EC5CBCF" w14:textId="0E63CE45" w:rsidR="00C204E7" w:rsidRDefault="00A54F4E" w:rsidP="00C204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ECEDA8" wp14:editId="0D660F8A">
                  <wp:extent cx="1771650" cy="1771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E5F455" w14:textId="77777777" w:rsidR="00A54F4E" w:rsidRDefault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C204E7" w14:paraId="30BB5B74" w14:textId="77777777" w:rsidTr="00C204E7">
        <w:tc>
          <w:tcPr>
            <w:tcW w:w="1502" w:type="dxa"/>
            <w:vAlign w:val="center"/>
          </w:tcPr>
          <w:p w14:paraId="3B41089D" w14:textId="2190CD46" w:rsidR="00C204E7" w:rsidRDefault="00A54F4E" w:rsidP="00C204E7">
            <w:pPr>
              <w:jc w:val="center"/>
            </w:pPr>
            <w:r>
              <w:t xml:space="preserve">Andreas </w:t>
            </w:r>
            <w:proofErr w:type="spellStart"/>
            <w:r>
              <w:t>Spiess</w:t>
            </w:r>
            <w:proofErr w:type="spellEnd"/>
          </w:p>
        </w:tc>
        <w:tc>
          <w:tcPr>
            <w:tcW w:w="4508" w:type="dxa"/>
            <w:vAlign w:val="center"/>
          </w:tcPr>
          <w:p w14:paraId="48F445A7" w14:textId="1ACF330B" w:rsidR="00C204E7" w:rsidRDefault="00A54F4E" w:rsidP="00C204E7">
            <w:pPr>
              <w:jc w:val="center"/>
            </w:pPr>
            <w:r>
              <w:t>Electronics projects focused on IoT and microcontrollers using mainly off the shelf development boards</w:t>
            </w:r>
          </w:p>
        </w:tc>
        <w:tc>
          <w:tcPr>
            <w:tcW w:w="3006" w:type="dxa"/>
            <w:vAlign w:val="center"/>
          </w:tcPr>
          <w:p w14:paraId="5E20F09B" w14:textId="2746F043" w:rsidR="00C204E7" w:rsidRDefault="00A54F4E" w:rsidP="00C204E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7C0125" wp14:editId="1B44DB3C">
                  <wp:extent cx="1771650" cy="17716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7BF47" w14:textId="4AFD2ABB" w:rsidR="00DC5DD2" w:rsidRDefault="00DC5DD2" w:rsidP="00C204E7"/>
    <w:p w14:paraId="6D5D1DB9" w14:textId="77777777" w:rsidR="00DC5DD2" w:rsidRDefault="00DC5DD2">
      <w:pPr>
        <w:jc w:val="left"/>
      </w:pPr>
      <w:r>
        <w:br w:type="page"/>
      </w:r>
    </w:p>
    <w:p w14:paraId="0716B8FE" w14:textId="76028242" w:rsidR="00A54F4E" w:rsidRDefault="00A54F4E" w:rsidP="00A54F4E">
      <w:pPr>
        <w:pStyle w:val="Heading1"/>
      </w:pPr>
      <w:r>
        <w:lastRenderedPageBreak/>
        <w:t>Websites</w:t>
      </w:r>
    </w:p>
    <w:p w14:paraId="594C0CCB" w14:textId="77777777" w:rsidR="00A54F4E" w:rsidRPr="00A54F4E" w:rsidRDefault="00A54F4E" w:rsidP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A54F4E" w14:paraId="6C736921" w14:textId="77777777" w:rsidTr="00AC10BC">
        <w:tc>
          <w:tcPr>
            <w:tcW w:w="1502" w:type="dxa"/>
            <w:vAlign w:val="center"/>
          </w:tcPr>
          <w:p w14:paraId="0DC38B0B" w14:textId="34E63735" w:rsidR="00A54F4E" w:rsidRPr="00C204E7" w:rsidRDefault="00DC5DD2" w:rsidP="00AC10B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Website </w:t>
            </w:r>
            <w:r w:rsidR="00A54F4E" w:rsidRPr="00C204E7">
              <w:rPr>
                <w:b/>
                <w:bCs/>
              </w:rPr>
              <w:t>Name</w:t>
            </w:r>
          </w:p>
        </w:tc>
        <w:tc>
          <w:tcPr>
            <w:tcW w:w="4508" w:type="dxa"/>
            <w:vAlign w:val="center"/>
          </w:tcPr>
          <w:p w14:paraId="21B9E344" w14:textId="3A3A25E8" w:rsidR="00A54F4E" w:rsidRPr="00C204E7" w:rsidRDefault="00A54F4E" w:rsidP="00AC10BC">
            <w:pPr>
              <w:jc w:val="center"/>
              <w:rPr>
                <w:b/>
                <w:bCs/>
              </w:rPr>
            </w:pPr>
            <w:r w:rsidRPr="00C204E7">
              <w:rPr>
                <w:b/>
                <w:bCs/>
              </w:rPr>
              <w:t xml:space="preserve">What </w:t>
            </w:r>
            <w:r w:rsidR="00DC5DD2">
              <w:rPr>
                <w:b/>
                <w:bCs/>
              </w:rPr>
              <w:t xml:space="preserve">is it useful </w:t>
            </w:r>
            <w:r w:rsidRPr="00C204E7">
              <w:rPr>
                <w:b/>
                <w:bCs/>
              </w:rPr>
              <w:t>for?</w:t>
            </w:r>
          </w:p>
        </w:tc>
        <w:tc>
          <w:tcPr>
            <w:tcW w:w="3006" w:type="dxa"/>
            <w:vAlign w:val="center"/>
          </w:tcPr>
          <w:p w14:paraId="73505901" w14:textId="77777777" w:rsidR="00A54F4E" w:rsidRPr="00C204E7" w:rsidRDefault="00A54F4E" w:rsidP="00AC10BC">
            <w:pPr>
              <w:jc w:val="center"/>
              <w:rPr>
                <w:b/>
                <w:bCs/>
              </w:rPr>
            </w:pPr>
            <w:r w:rsidRPr="00C204E7">
              <w:rPr>
                <w:b/>
                <w:bCs/>
              </w:rPr>
              <w:t>QR Code</w:t>
            </w:r>
          </w:p>
        </w:tc>
      </w:tr>
    </w:tbl>
    <w:p w14:paraId="22951B3D" w14:textId="77777777" w:rsidR="00A54F4E" w:rsidRDefault="00A54F4E" w:rsidP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A54F4E" w14:paraId="583AB2D4" w14:textId="77777777" w:rsidTr="00AC10BC">
        <w:tc>
          <w:tcPr>
            <w:tcW w:w="1502" w:type="dxa"/>
            <w:vAlign w:val="center"/>
          </w:tcPr>
          <w:p w14:paraId="4D42BD90" w14:textId="5FE7798E" w:rsidR="00A54F4E" w:rsidRDefault="00A54F4E" w:rsidP="00AC10BC">
            <w:pPr>
              <w:jc w:val="center"/>
            </w:pPr>
            <w:r>
              <w:t>Electronics Tutorials</w:t>
            </w:r>
          </w:p>
        </w:tc>
        <w:tc>
          <w:tcPr>
            <w:tcW w:w="4508" w:type="dxa"/>
            <w:vAlign w:val="center"/>
          </w:tcPr>
          <w:p w14:paraId="146F2551" w14:textId="6558AF05" w:rsidR="00A54F4E" w:rsidRDefault="00DC5DD2" w:rsidP="00AC10BC">
            <w:pPr>
              <w:jc w:val="center"/>
            </w:pPr>
            <w:r>
              <w:t>Detailed explanations of common circuits and components</w:t>
            </w:r>
          </w:p>
        </w:tc>
        <w:tc>
          <w:tcPr>
            <w:tcW w:w="3006" w:type="dxa"/>
            <w:vAlign w:val="center"/>
          </w:tcPr>
          <w:p w14:paraId="06F74C67" w14:textId="01EFCB18" w:rsidR="00A54F4E" w:rsidRDefault="00DC5DD2" w:rsidP="00AC10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4F1BAD" wp14:editId="60E5B263">
                  <wp:extent cx="1771650" cy="17716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B5DAF" w14:textId="77777777" w:rsidR="00A54F4E" w:rsidRDefault="00A54F4E" w:rsidP="00A54F4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A54F4E" w14:paraId="0C44C73A" w14:textId="77777777" w:rsidTr="00AC10BC">
        <w:tc>
          <w:tcPr>
            <w:tcW w:w="1502" w:type="dxa"/>
            <w:vAlign w:val="center"/>
          </w:tcPr>
          <w:p w14:paraId="0675E748" w14:textId="65AEE5AC" w:rsidR="00A54F4E" w:rsidRDefault="00DC5DD2" w:rsidP="00AC10BC">
            <w:pPr>
              <w:jc w:val="center"/>
            </w:pPr>
            <w:r>
              <w:t>All About Circuits</w:t>
            </w:r>
          </w:p>
        </w:tc>
        <w:tc>
          <w:tcPr>
            <w:tcW w:w="4508" w:type="dxa"/>
            <w:vAlign w:val="center"/>
          </w:tcPr>
          <w:p w14:paraId="74366D6D" w14:textId="06F44CD8" w:rsidR="00A54F4E" w:rsidRDefault="00DC5DD2" w:rsidP="00AC10BC">
            <w:pPr>
              <w:jc w:val="center"/>
            </w:pPr>
            <w:r>
              <w:t>Concise explanations of common circuits and components</w:t>
            </w:r>
          </w:p>
        </w:tc>
        <w:tc>
          <w:tcPr>
            <w:tcW w:w="3006" w:type="dxa"/>
            <w:vAlign w:val="center"/>
          </w:tcPr>
          <w:p w14:paraId="6710D83F" w14:textId="2BC6966B" w:rsidR="00A54F4E" w:rsidRDefault="00DC5DD2" w:rsidP="00AC10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853FBD" wp14:editId="1EEB30B2">
                  <wp:extent cx="1771650" cy="17716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E656B" w14:textId="77777777" w:rsidR="00DC5DD2" w:rsidRDefault="00DC5DD2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DC5DD2" w14:paraId="3D3A5C29" w14:textId="77777777" w:rsidTr="00AC10BC">
        <w:tc>
          <w:tcPr>
            <w:tcW w:w="1502" w:type="dxa"/>
            <w:vAlign w:val="center"/>
          </w:tcPr>
          <w:p w14:paraId="489495FC" w14:textId="2A5D9A4E" w:rsidR="00DC5DD2" w:rsidRDefault="00DC5DD2" w:rsidP="00AC10BC">
            <w:pPr>
              <w:jc w:val="center"/>
            </w:pPr>
            <w:r>
              <w:t>Arduino Reference</w:t>
            </w:r>
          </w:p>
        </w:tc>
        <w:tc>
          <w:tcPr>
            <w:tcW w:w="4508" w:type="dxa"/>
            <w:vAlign w:val="center"/>
          </w:tcPr>
          <w:p w14:paraId="074AB04E" w14:textId="3DAF98ED" w:rsidR="00DC5DD2" w:rsidRDefault="00DC5DD2" w:rsidP="00AC10BC">
            <w:pPr>
              <w:jc w:val="center"/>
            </w:pPr>
            <w:r>
              <w:t>Reference website for programming language/commands supported by the Arduino development ecosystem</w:t>
            </w:r>
          </w:p>
        </w:tc>
        <w:tc>
          <w:tcPr>
            <w:tcW w:w="3006" w:type="dxa"/>
            <w:vAlign w:val="center"/>
          </w:tcPr>
          <w:p w14:paraId="575A45F3" w14:textId="514A283E" w:rsidR="00DC5DD2" w:rsidRDefault="00DC5DD2" w:rsidP="00AC10B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F6BE6C" wp14:editId="28F3FE4B">
                  <wp:extent cx="1771650" cy="17716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98121" w14:textId="77777777" w:rsidR="00DC5DD2" w:rsidRDefault="00DC5DD2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02"/>
        <w:gridCol w:w="4508"/>
        <w:gridCol w:w="3006"/>
      </w:tblGrid>
      <w:tr w:rsidR="00DC5DD2" w14:paraId="64FB0E89" w14:textId="77777777" w:rsidTr="00AC10BC">
        <w:tc>
          <w:tcPr>
            <w:tcW w:w="1502" w:type="dxa"/>
            <w:vAlign w:val="center"/>
          </w:tcPr>
          <w:p w14:paraId="3E9ECE81" w14:textId="3286C07B" w:rsidR="00DC5DD2" w:rsidRDefault="00DC5DD2" w:rsidP="00AC10BC">
            <w:pPr>
              <w:jc w:val="center"/>
            </w:pPr>
            <w:proofErr w:type="spellStart"/>
            <w:r>
              <w:lastRenderedPageBreak/>
              <w:t>EEVblog</w:t>
            </w:r>
            <w:proofErr w:type="spellEnd"/>
            <w:r>
              <w:t xml:space="preserve"> Forum</w:t>
            </w:r>
          </w:p>
        </w:tc>
        <w:tc>
          <w:tcPr>
            <w:tcW w:w="4508" w:type="dxa"/>
            <w:vAlign w:val="center"/>
          </w:tcPr>
          <w:p w14:paraId="6D64F830" w14:textId="3B9DF7EF" w:rsidR="00DC5DD2" w:rsidRDefault="00DC5DD2" w:rsidP="00AC10BC">
            <w:pPr>
              <w:jc w:val="center"/>
            </w:pPr>
            <w:r>
              <w:t>Very useful place to ask questions about how something works or how you should approach a problem. Many experienced engineers and beginners frequent this forum. Just make sure to read the rules before posting.</w:t>
            </w:r>
          </w:p>
        </w:tc>
        <w:tc>
          <w:tcPr>
            <w:tcW w:w="3006" w:type="dxa"/>
            <w:vAlign w:val="center"/>
          </w:tcPr>
          <w:p w14:paraId="559234A9" w14:textId="655C7A08" w:rsidR="00DC5DD2" w:rsidRDefault="00DC5DD2" w:rsidP="00AC10B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28470" wp14:editId="6C5F7601">
                  <wp:extent cx="1771650" cy="17716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349CB" w14:textId="77777777" w:rsidR="00A54F4E" w:rsidRPr="00A54F4E" w:rsidRDefault="00A54F4E" w:rsidP="00A54F4E"/>
    <w:sectPr w:rsidR="00A54F4E" w:rsidRPr="00A54F4E" w:rsidSect="00390CF0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D81B6" w14:textId="77777777" w:rsidR="00B1737E" w:rsidRDefault="00B1737E" w:rsidP="00206589">
      <w:pPr>
        <w:spacing w:after="0" w:line="240" w:lineRule="auto"/>
      </w:pPr>
      <w:r>
        <w:separator/>
      </w:r>
    </w:p>
  </w:endnote>
  <w:endnote w:type="continuationSeparator" w:id="0">
    <w:p w14:paraId="2EB57D58" w14:textId="77777777" w:rsidR="00B1737E" w:rsidRDefault="00B1737E" w:rsidP="00206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03284BB-4532-4499-BE03-9321248C00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D880F43-802B-4680-8A7A-9407A70DC7E6}"/>
    <w:embedBold r:id="rId3" w:fontKey="{A51E672C-9E5B-4C45-8D9F-906714E123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E5B3E2F-02FB-499A-A1B7-431694C3FA3B}"/>
    <w:embedBold r:id="rId5" w:fontKey="{20E9A164-4685-4222-8ABA-B3BACB0D000E}"/>
    <w:embedBoldItalic r:id="rId6" w:fontKey="{757CBE81-FD02-4480-8EBE-941B44F6489C}"/>
  </w:font>
  <w:font w:name="Abadi Extra Light">
    <w:altName w:val="Calibri"/>
    <w:charset w:val="00"/>
    <w:family w:val="swiss"/>
    <w:pitch w:val="variable"/>
    <w:sig w:usb0="80000003" w:usb1="00000000" w:usb2="00000000" w:usb3="00000000" w:csb0="00000001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  <w:font w:name="Aleo">
    <w:panose1 w:val="00000500000000000000"/>
    <w:charset w:val="00"/>
    <w:family w:val="auto"/>
    <w:pitch w:val="variable"/>
    <w:sig w:usb0="00000007" w:usb1="00000000" w:usb2="00000000" w:usb3="00000000" w:csb0="00000083" w:csb1="00000000"/>
    <w:embedRegular r:id="rId7" w:fontKey="{B43C5091-E831-4565-8BF4-1662453D078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920C5C1-E12A-4311-A70E-9BE4DF887698}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  <w:embedRegular r:id="rId9" w:fontKey="{CE5A190A-3BEF-4885-A7FB-4664D797662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E5D8C175-0054-4FCF-B8B5-A6AE24988C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3446561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2B103300" w14:textId="77777777" w:rsidR="000A7739" w:rsidRPr="0050471A" w:rsidRDefault="000A7739" w:rsidP="006F4522">
        <w:pPr>
          <w:pStyle w:val="Footer"/>
          <w:jc w:val="center"/>
          <w:rPr>
            <w:b/>
            <w:bCs/>
          </w:rPr>
        </w:pPr>
        <w:r w:rsidRPr="00574B68">
          <w:rPr>
            <w:szCs w:val="24"/>
          </w:rPr>
          <w:t>(</w:t>
        </w:r>
        <w:r w:rsidRPr="00574B68">
          <w:rPr>
            <w:szCs w:val="24"/>
          </w:rPr>
          <w:fldChar w:fldCharType="begin"/>
        </w:r>
        <w:r w:rsidRPr="00574B68">
          <w:rPr>
            <w:szCs w:val="24"/>
          </w:rPr>
          <w:instrText xml:space="preserve"> PAGE   \* MERGEFORMAT </w:instrText>
        </w:r>
        <w:r w:rsidRPr="00574B68">
          <w:rPr>
            <w:szCs w:val="24"/>
          </w:rPr>
          <w:fldChar w:fldCharType="separate"/>
        </w:r>
        <w:r w:rsidRPr="00574B68">
          <w:rPr>
            <w:noProof/>
            <w:szCs w:val="24"/>
          </w:rPr>
          <w:t>2</w:t>
        </w:r>
        <w:r w:rsidRPr="00574B68">
          <w:rPr>
            <w:noProof/>
            <w:szCs w:val="24"/>
          </w:rPr>
          <w:fldChar w:fldCharType="end"/>
        </w:r>
        <w:r w:rsidRPr="00574B68">
          <w:rPr>
            <w:noProof/>
            <w:szCs w:val="24"/>
          </w:rPr>
          <w:t>)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BEEA0" w14:textId="77777777" w:rsidR="00B1737E" w:rsidRDefault="00B1737E" w:rsidP="00206589">
      <w:pPr>
        <w:spacing w:after="0" w:line="240" w:lineRule="auto"/>
      </w:pPr>
      <w:r>
        <w:separator/>
      </w:r>
    </w:p>
  </w:footnote>
  <w:footnote w:type="continuationSeparator" w:id="0">
    <w:p w14:paraId="5CD5A1CA" w14:textId="77777777" w:rsidR="00B1737E" w:rsidRDefault="00B1737E" w:rsidP="002065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619C7"/>
    <w:multiLevelType w:val="hybridMultilevel"/>
    <w:tmpl w:val="D370E8D2"/>
    <w:lvl w:ilvl="0" w:tplc="A430636E"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A031A"/>
    <w:multiLevelType w:val="hybridMultilevel"/>
    <w:tmpl w:val="67E669FE"/>
    <w:lvl w:ilvl="0" w:tplc="26481EB4">
      <w:numFmt w:val="bullet"/>
      <w:lvlText w:val=""/>
      <w:lvlJc w:val="left"/>
      <w:pPr>
        <w:ind w:left="1080" w:hanging="360"/>
      </w:pPr>
      <w:rPr>
        <w:rFonts w:ascii="Symbol" w:eastAsiaTheme="minorHAnsi" w:hAnsi="Symbol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7B0350"/>
    <w:multiLevelType w:val="multilevel"/>
    <w:tmpl w:val="A420DB78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77"/>
        </w:tabs>
        <w:ind w:left="1440" w:hanging="363"/>
      </w:pPr>
      <w:rPr>
        <w:rFonts w:hint="default"/>
      </w:rPr>
    </w:lvl>
    <w:lvl w:ilvl="2">
      <w:start w:val="1"/>
      <w:numFmt w:val="upperRoman"/>
      <w:lvlText w:val="(%3)"/>
      <w:lvlJc w:val="left"/>
      <w:pPr>
        <w:tabs>
          <w:tab w:val="num" w:pos="1797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3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3238"/>
        </w:tabs>
        <w:ind w:left="3600" w:hanging="362"/>
      </w:pPr>
      <w:rPr>
        <w:rFonts w:hint="default"/>
      </w:rPr>
    </w:lvl>
    <w:lvl w:ilvl="5">
      <w:start w:val="1"/>
      <w:numFmt w:val="upperRoman"/>
      <w:lvlText w:val="(%6)"/>
      <w:lvlJc w:val="left"/>
      <w:pPr>
        <w:tabs>
          <w:tab w:val="num" w:pos="3958"/>
        </w:tabs>
        <w:ind w:left="4321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1" w:hanging="363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5398"/>
        </w:tabs>
        <w:ind w:left="5761" w:hanging="363"/>
      </w:pPr>
      <w:rPr>
        <w:rFonts w:hint="default"/>
      </w:rPr>
    </w:lvl>
    <w:lvl w:ilvl="8">
      <w:start w:val="1"/>
      <w:numFmt w:val="upperRoman"/>
      <w:lvlText w:val="(%9)"/>
      <w:lvlJc w:val="left"/>
      <w:pPr>
        <w:tabs>
          <w:tab w:val="num" w:pos="6118"/>
        </w:tabs>
        <w:ind w:left="6481" w:hanging="363"/>
      </w:pPr>
      <w:rPr>
        <w:rFonts w:hint="default"/>
      </w:rPr>
    </w:lvl>
  </w:abstractNum>
  <w:abstractNum w:abstractNumId="3" w15:restartNumberingAfterBreak="0">
    <w:nsid w:val="22AD09C4"/>
    <w:multiLevelType w:val="multilevel"/>
    <w:tmpl w:val="3530F558"/>
    <w:lvl w:ilvl="0">
      <w:start w:val="1"/>
      <w:numFmt w:val="decimal"/>
      <w:pStyle w:val="Heading1"/>
      <w:suff w:val="space"/>
      <w:lvlText w:val="%1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1">
      <w:start w:val="1"/>
      <w:numFmt w:val="decimal"/>
      <w:pStyle w:val="Heading2"/>
      <w:suff w:val="space"/>
      <w:lvlText w:val="%1.%2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2">
      <w:start w:val="1"/>
      <w:numFmt w:val="decimal"/>
      <w:pStyle w:val="Heading3"/>
      <w:suff w:val="space"/>
      <w:lvlText w:val="%1.%2.%3 –"/>
      <w:lvlJc w:val="left"/>
      <w:pPr>
        <w:ind w:left="0" w:firstLine="0"/>
      </w:pPr>
      <w:rPr>
        <w:rFonts w:ascii="Cambria" w:hAnsi="Cambria"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1.%2.%3.%4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4">
      <w:start w:val="1"/>
      <w:numFmt w:val="decimal"/>
      <w:pStyle w:val="Heading5"/>
      <w:suff w:val="space"/>
      <w:lvlText w:val="%1.%2.%3.%4.%5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5">
      <w:start w:val="1"/>
      <w:numFmt w:val="decimal"/>
      <w:pStyle w:val="Heading6"/>
      <w:suff w:val="space"/>
      <w:lvlText w:val="%1.%2.%3.%4.%5.%6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6">
      <w:start w:val="1"/>
      <w:numFmt w:val="decimal"/>
      <w:pStyle w:val="Heading7"/>
      <w:suff w:val="space"/>
      <w:lvlText w:val="%1.%2.%3.%4.%5.%6.%7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7">
      <w:start w:val="1"/>
      <w:numFmt w:val="decimal"/>
      <w:pStyle w:val="Heading8"/>
      <w:suff w:val="space"/>
      <w:lvlText w:val="%1.%2.%3.%4.%5.%6.%7.%8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8">
      <w:start w:val="1"/>
      <w:numFmt w:val="decimal"/>
      <w:pStyle w:val="Heading9"/>
      <w:suff w:val="space"/>
      <w:lvlText w:val="%1.%2.%3.%4.%5.%6.%7.%8.%9 –"/>
      <w:lvlJc w:val="left"/>
      <w:pPr>
        <w:ind w:left="0" w:firstLine="0"/>
      </w:pPr>
      <w:rPr>
        <w:rFonts w:ascii="Cambria" w:hAnsi="Cambria" w:hint="default"/>
        <w:b/>
        <w:i w:val="0"/>
        <w:color w:val="auto"/>
        <w:sz w:val="24"/>
      </w:rPr>
    </w:lvl>
  </w:abstractNum>
  <w:abstractNum w:abstractNumId="4" w15:restartNumberingAfterBreak="0">
    <w:nsid w:val="2CAB5730"/>
    <w:multiLevelType w:val="multilevel"/>
    <w:tmpl w:val="6966C422"/>
    <w:lvl w:ilvl="0">
      <w:start w:val="90"/>
      <w:numFmt w:val="bullet"/>
      <w:lvlText w:val="►"/>
      <w:lvlJc w:val="left"/>
      <w:pPr>
        <w:ind w:left="720" w:hanging="360"/>
      </w:pPr>
      <w:rPr>
        <w:rFonts w:ascii="Abadi Extra Light" w:hAnsi="Abadi Extra Light" w:hint="default"/>
        <w:sz w:val="16"/>
      </w:rPr>
    </w:lvl>
    <w:lvl w:ilvl="1">
      <w:start w:val="1"/>
      <w:numFmt w:val="bullet"/>
      <w:lvlText w:val="–"/>
      <w:lvlJc w:val="left"/>
      <w:pPr>
        <w:ind w:left="1440" w:hanging="360"/>
      </w:pPr>
      <w:rPr>
        <w:rFonts w:ascii="Abadi" w:hAnsi="Abadi" w:hint="default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badi" w:hAnsi="Abadi" w:hint="default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badi" w:hAnsi="Abadi" w:hint="default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badi" w:hAnsi="Abadi" w:hint="default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badi" w:hAnsi="Abadi" w:hint="default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badi" w:hAnsi="Abadi" w:hint="default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badi" w:hAnsi="Abadi" w:hint="default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badi" w:hAnsi="Abadi" w:hint="default"/>
      </w:rPr>
    </w:lvl>
  </w:abstractNum>
  <w:abstractNum w:abstractNumId="5" w15:restartNumberingAfterBreak="0">
    <w:nsid w:val="386F2CBD"/>
    <w:multiLevelType w:val="multilevel"/>
    <w:tmpl w:val="B832E05A"/>
    <w:lvl w:ilvl="0">
      <w:start w:val="1"/>
      <w:numFmt w:val="bullet"/>
      <w:lvlText w:val="►"/>
      <w:lvlJc w:val="left"/>
      <w:pPr>
        <w:ind w:left="720" w:hanging="363"/>
      </w:pPr>
      <w:rPr>
        <w:rFonts w:ascii="Abadi" w:hAnsi="Abadi" w:hint="default"/>
        <w:sz w:val="16"/>
      </w:rPr>
    </w:lvl>
    <w:lvl w:ilvl="1">
      <w:start w:val="1"/>
      <w:numFmt w:val="bullet"/>
      <w:lvlText w:val="–"/>
      <w:lvlJc w:val="left"/>
      <w:pPr>
        <w:tabs>
          <w:tab w:val="num" w:pos="1077"/>
        </w:tabs>
        <w:ind w:left="1440" w:hanging="363"/>
      </w:pPr>
      <w:rPr>
        <w:rFonts w:ascii="Abadi" w:hAnsi="Abadi" w:hint="default"/>
      </w:rPr>
    </w:lvl>
    <w:lvl w:ilvl="2">
      <w:start w:val="1"/>
      <w:numFmt w:val="bullet"/>
      <w:lvlText w:val="•"/>
      <w:lvlJc w:val="left"/>
      <w:pPr>
        <w:tabs>
          <w:tab w:val="num" w:pos="1797"/>
        </w:tabs>
        <w:ind w:left="2160" w:hanging="363"/>
      </w:pPr>
      <w:rPr>
        <w:rFonts w:ascii="Abadi" w:hAnsi="Abadi" w:hint="default"/>
      </w:rPr>
    </w:lvl>
    <w:lvl w:ilvl="3">
      <w:start w:val="1"/>
      <w:numFmt w:val="bullet"/>
      <w:lvlText w:val="•"/>
      <w:lvlJc w:val="left"/>
      <w:pPr>
        <w:tabs>
          <w:tab w:val="num" w:pos="2517"/>
        </w:tabs>
        <w:ind w:left="2880" w:hanging="363"/>
      </w:pPr>
      <w:rPr>
        <w:rFonts w:ascii="Abadi" w:hAnsi="Abadi" w:hint="default"/>
      </w:rPr>
    </w:lvl>
    <w:lvl w:ilvl="4">
      <w:start w:val="1"/>
      <w:numFmt w:val="bullet"/>
      <w:lvlText w:val="•"/>
      <w:lvlJc w:val="left"/>
      <w:pPr>
        <w:tabs>
          <w:tab w:val="num" w:pos="3238"/>
        </w:tabs>
        <w:ind w:left="3600" w:hanging="362"/>
      </w:pPr>
      <w:rPr>
        <w:rFonts w:ascii="Abadi" w:hAnsi="Abadi" w:hint="default"/>
      </w:rPr>
    </w:lvl>
    <w:lvl w:ilvl="5">
      <w:start w:val="1"/>
      <w:numFmt w:val="bullet"/>
      <w:lvlText w:val="•"/>
      <w:lvlJc w:val="left"/>
      <w:pPr>
        <w:tabs>
          <w:tab w:val="num" w:pos="3958"/>
        </w:tabs>
        <w:ind w:left="4321" w:hanging="363"/>
      </w:pPr>
      <w:rPr>
        <w:rFonts w:ascii="Abadi" w:hAnsi="Abadi" w:hint="default"/>
      </w:rPr>
    </w:lvl>
    <w:lvl w:ilvl="6">
      <w:start w:val="1"/>
      <w:numFmt w:val="bullet"/>
      <w:lvlText w:val="•"/>
      <w:lvlJc w:val="left"/>
      <w:pPr>
        <w:tabs>
          <w:tab w:val="num" w:pos="4678"/>
        </w:tabs>
        <w:ind w:left="5041" w:hanging="363"/>
      </w:pPr>
      <w:rPr>
        <w:rFonts w:ascii="Abadi" w:hAnsi="Abadi" w:hint="default"/>
      </w:rPr>
    </w:lvl>
    <w:lvl w:ilvl="7">
      <w:start w:val="1"/>
      <w:numFmt w:val="bullet"/>
      <w:lvlText w:val="•"/>
      <w:lvlJc w:val="left"/>
      <w:pPr>
        <w:tabs>
          <w:tab w:val="num" w:pos="5398"/>
        </w:tabs>
        <w:ind w:left="5761" w:hanging="363"/>
      </w:pPr>
      <w:rPr>
        <w:rFonts w:ascii="Abadi" w:hAnsi="Abadi" w:hint="default"/>
      </w:rPr>
    </w:lvl>
    <w:lvl w:ilvl="8">
      <w:start w:val="1"/>
      <w:numFmt w:val="bullet"/>
      <w:lvlText w:val="•"/>
      <w:lvlJc w:val="left"/>
      <w:pPr>
        <w:tabs>
          <w:tab w:val="num" w:pos="6118"/>
        </w:tabs>
        <w:ind w:left="6481" w:hanging="363"/>
      </w:pPr>
      <w:rPr>
        <w:rFonts w:ascii="Abadi" w:hAnsi="Abadi" w:hint="default"/>
      </w:rPr>
    </w:lvl>
  </w:abstractNum>
  <w:abstractNum w:abstractNumId="6" w15:restartNumberingAfterBreak="0">
    <w:nsid w:val="42DF1F40"/>
    <w:multiLevelType w:val="hybridMultilevel"/>
    <w:tmpl w:val="821E615E"/>
    <w:lvl w:ilvl="0" w:tplc="F2F8B180">
      <w:numFmt w:val="bullet"/>
      <w:lvlText w:val=""/>
      <w:lvlJc w:val="left"/>
      <w:pPr>
        <w:ind w:left="720" w:hanging="360"/>
      </w:pPr>
      <w:rPr>
        <w:rFonts w:ascii="Symbol" w:eastAsiaTheme="minorHAnsi" w:hAnsi="Symbol" w:cs="Courier New" w:hint="default"/>
      </w:rPr>
    </w:lvl>
    <w:lvl w:ilvl="1" w:tplc="F276205C">
      <w:numFmt w:val="bullet"/>
      <w:lvlText w:val="-"/>
      <w:lvlJc w:val="left"/>
      <w:pPr>
        <w:ind w:left="1440" w:hanging="360"/>
      </w:pPr>
      <w:rPr>
        <w:rFonts w:ascii="Cambria Math" w:eastAsiaTheme="minorHAnsi" w:hAnsi="Cambria Math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F60A56"/>
    <w:multiLevelType w:val="hybridMultilevel"/>
    <w:tmpl w:val="1CC62F32"/>
    <w:lvl w:ilvl="0" w:tplc="3C366166">
      <w:start w:val="5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342DF5"/>
    <w:multiLevelType w:val="multilevel"/>
    <w:tmpl w:val="B088DF28"/>
    <w:lvl w:ilvl="0">
      <w:start w:val="1"/>
      <w:numFmt w:val="decimal"/>
      <w:lvlText w:val="%1."/>
      <w:lvlJc w:val="left"/>
      <w:pPr>
        <w:ind w:left="720" w:hanging="360"/>
      </w:pPr>
      <w:rPr>
        <w:rFonts w:ascii="Cambria" w:hAnsi="Cambria" w:hint="default"/>
        <w:sz w:val="24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Cambria" w:hAnsi="Cambria" w:hint="default"/>
        <w:sz w:val="24"/>
      </w:rPr>
    </w:lvl>
    <w:lvl w:ilvl="2">
      <w:start w:val="1"/>
      <w:numFmt w:val="upperRoman"/>
      <w:lvlText w:val="%3"/>
      <w:lvlJc w:val="left"/>
      <w:pPr>
        <w:ind w:left="2160" w:hanging="360"/>
      </w:pPr>
      <w:rPr>
        <w:rFonts w:ascii="Cambria" w:hAnsi="Cambria" w:hint="default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Cambria" w:hAnsi="Cambria" w:hint="default"/>
        <w:sz w:val="24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rFonts w:ascii="Cambria" w:hAnsi="Cambria" w:hint="default"/>
        <w:sz w:val="24"/>
      </w:rPr>
    </w:lvl>
    <w:lvl w:ilvl="5">
      <w:start w:val="1"/>
      <w:numFmt w:val="upperRoman"/>
      <w:lvlText w:val="%6"/>
      <w:lvlJc w:val="left"/>
      <w:pPr>
        <w:ind w:left="4320" w:hanging="360"/>
      </w:pPr>
      <w:rPr>
        <w:rFonts w:ascii="Cambria" w:hAnsi="Cambria" w:hint="default"/>
        <w:sz w:val="24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Cambria" w:hAnsi="Cambria" w:hint="default"/>
        <w:sz w:val="24"/>
      </w:rPr>
    </w:lvl>
    <w:lvl w:ilvl="7">
      <w:start w:val="1"/>
      <w:numFmt w:val="lowerLetter"/>
      <w:lvlText w:val="%8)"/>
      <w:lvlJc w:val="left"/>
      <w:pPr>
        <w:ind w:left="5760" w:hanging="360"/>
      </w:pPr>
      <w:rPr>
        <w:rFonts w:ascii="Cambria" w:hAnsi="Cambria" w:hint="default"/>
        <w:sz w:val="24"/>
      </w:rPr>
    </w:lvl>
    <w:lvl w:ilvl="8">
      <w:start w:val="1"/>
      <w:numFmt w:val="upperRoman"/>
      <w:lvlText w:val="%9"/>
      <w:lvlJc w:val="left"/>
      <w:pPr>
        <w:ind w:left="6480" w:hanging="360"/>
      </w:pPr>
      <w:rPr>
        <w:rFonts w:ascii="Cambria" w:hAnsi="Cambria" w:hint="default"/>
        <w:sz w:val="24"/>
      </w:rPr>
    </w:lvl>
  </w:abstractNum>
  <w:abstractNum w:abstractNumId="9" w15:restartNumberingAfterBreak="0">
    <w:nsid w:val="5FF16EA3"/>
    <w:multiLevelType w:val="hybridMultilevel"/>
    <w:tmpl w:val="E654A194"/>
    <w:lvl w:ilvl="0" w:tplc="0A88820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F276205C">
      <w:numFmt w:val="bullet"/>
      <w:lvlText w:val="-"/>
      <w:lvlJc w:val="left"/>
      <w:pPr>
        <w:ind w:left="1440" w:hanging="360"/>
      </w:pPr>
      <w:rPr>
        <w:rFonts w:ascii="Cambria Math" w:eastAsiaTheme="minorHAnsi" w:hAnsi="Cambria Math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80192F"/>
    <w:multiLevelType w:val="hybridMultilevel"/>
    <w:tmpl w:val="B0BE13D8"/>
    <w:lvl w:ilvl="0" w:tplc="F276205C"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10"/>
  </w:num>
  <w:num w:numId="5">
    <w:abstractNumId w:val="9"/>
  </w:num>
  <w:num w:numId="6">
    <w:abstractNumId w:val="7"/>
  </w:num>
  <w:num w:numId="7">
    <w:abstractNumId w:val="3"/>
  </w:num>
  <w:num w:numId="8">
    <w:abstractNumId w:val="2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F7A"/>
    <w:rsid w:val="0001066A"/>
    <w:rsid w:val="00011D18"/>
    <w:rsid w:val="00012D10"/>
    <w:rsid w:val="00026D5B"/>
    <w:rsid w:val="000613D0"/>
    <w:rsid w:val="000626D5"/>
    <w:rsid w:val="000763BF"/>
    <w:rsid w:val="00076A15"/>
    <w:rsid w:val="00077D9C"/>
    <w:rsid w:val="000877C3"/>
    <w:rsid w:val="000954B8"/>
    <w:rsid w:val="000A7739"/>
    <w:rsid w:val="000B378C"/>
    <w:rsid w:val="000B6662"/>
    <w:rsid w:val="000D7679"/>
    <w:rsid w:val="000E41A2"/>
    <w:rsid w:val="000F4B99"/>
    <w:rsid w:val="00122F03"/>
    <w:rsid w:val="00124763"/>
    <w:rsid w:val="00130354"/>
    <w:rsid w:val="001410F4"/>
    <w:rsid w:val="00165B9C"/>
    <w:rsid w:val="001851FF"/>
    <w:rsid w:val="001B27F9"/>
    <w:rsid w:val="001B7452"/>
    <w:rsid w:val="001E15A7"/>
    <w:rsid w:val="00206589"/>
    <w:rsid w:val="0021143D"/>
    <w:rsid w:val="002270F6"/>
    <w:rsid w:val="00241513"/>
    <w:rsid w:val="002814DA"/>
    <w:rsid w:val="00290D9D"/>
    <w:rsid w:val="002B0744"/>
    <w:rsid w:val="002B13EA"/>
    <w:rsid w:val="002B2BF8"/>
    <w:rsid w:val="002B3ACB"/>
    <w:rsid w:val="002B3E43"/>
    <w:rsid w:val="002C66F8"/>
    <w:rsid w:val="002C7EFF"/>
    <w:rsid w:val="002F124C"/>
    <w:rsid w:val="002F56DD"/>
    <w:rsid w:val="002F5C89"/>
    <w:rsid w:val="00322068"/>
    <w:rsid w:val="00327372"/>
    <w:rsid w:val="00340A8D"/>
    <w:rsid w:val="00350350"/>
    <w:rsid w:val="0035297E"/>
    <w:rsid w:val="00354C7A"/>
    <w:rsid w:val="00366714"/>
    <w:rsid w:val="00390CF0"/>
    <w:rsid w:val="00391224"/>
    <w:rsid w:val="003A1598"/>
    <w:rsid w:val="003C2BF7"/>
    <w:rsid w:val="003F25B5"/>
    <w:rsid w:val="003F647B"/>
    <w:rsid w:val="00424B51"/>
    <w:rsid w:val="00425FE6"/>
    <w:rsid w:val="00444D9A"/>
    <w:rsid w:val="00454446"/>
    <w:rsid w:val="00454A1F"/>
    <w:rsid w:val="00465BCD"/>
    <w:rsid w:val="004965FB"/>
    <w:rsid w:val="004B5A5F"/>
    <w:rsid w:val="004E1790"/>
    <w:rsid w:val="0050471A"/>
    <w:rsid w:val="00574B68"/>
    <w:rsid w:val="0058210E"/>
    <w:rsid w:val="0058243F"/>
    <w:rsid w:val="005C1022"/>
    <w:rsid w:val="005D624B"/>
    <w:rsid w:val="005F7E47"/>
    <w:rsid w:val="006005E2"/>
    <w:rsid w:val="006069F2"/>
    <w:rsid w:val="00626ADE"/>
    <w:rsid w:val="006525D6"/>
    <w:rsid w:val="00667A97"/>
    <w:rsid w:val="006D1B5A"/>
    <w:rsid w:val="006D5E75"/>
    <w:rsid w:val="006E7C68"/>
    <w:rsid w:val="006F4522"/>
    <w:rsid w:val="006F701F"/>
    <w:rsid w:val="00721981"/>
    <w:rsid w:val="00743807"/>
    <w:rsid w:val="007452F5"/>
    <w:rsid w:val="00766CC0"/>
    <w:rsid w:val="00793C66"/>
    <w:rsid w:val="008318E0"/>
    <w:rsid w:val="0084038D"/>
    <w:rsid w:val="00840CC0"/>
    <w:rsid w:val="00852AD8"/>
    <w:rsid w:val="00875A0E"/>
    <w:rsid w:val="00892310"/>
    <w:rsid w:val="008B3AAF"/>
    <w:rsid w:val="008C469D"/>
    <w:rsid w:val="008C6E6A"/>
    <w:rsid w:val="008D775A"/>
    <w:rsid w:val="008F5081"/>
    <w:rsid w:val="00913FB1"/>
    <w:rsid w:val="00946510"/>
    <w:rsid w:val="00965118"/>
    <w:rsid w:val="00976BCB"/>
    <w:rsid w:val="00993AB9"/>
    <w:rsid w:val="009A131E"/>
    <w:rsid w:val="009D4091"/>
    <w:rsid w:val="00A16C42"/>
    <w:rsid w:val="00A215D5"/>
    <w:rsid w:val="00A54F4E"/>
    <w:rsid w:val="00A8319C"/>
    <w:rsid w:val="00A8784A"/>
    <w:rsid w:val="00A97A9B"/>
    <w:rsid w:val="00AB0AFA"/>
    <w:rsid w:val="00AC1C1D"/>
    <w:rsid w:val="00AD0A20"/>
    <w:rsid w:val="00AE2B11"/>
    <w:rsid w:val="00B12CB9"/>
    <w:rsid w:val="00B1737E"/>
    <w:rsid w:val="00B21A17"/>
    <w:rsid w:val="00B22456"/>
    <w:rsid w:val="00B8781C"/>
    <w:rsid w:val="00B96799"/>
    <w:rsid w:val="00BB126D"/>
    <w:rsid w:val="00BC1ADF"/>
    <w:rsid w:val="00BC5A23"/>
    <w:rsid w:val="00C13323"/>
    <w:rsid w:val="00C204E7"/>
    <w:rsid w:val="00C305C4"/>
    <w:rsid w:val="00C404C1"/>
    <w:rsid w:val="00C73B6D"/>
    <w:rsid w:val="00C7682A"/>
    <w:rsid w:val="00C8759A"/>
    <w:rsid w:val="00CA49BE"/>
    <w:rsid w:val="00CB101A"/>
    <w:rsid w:val="00D0084E"/>
    <w:rsid w:val="00D14D02"/>
    <w:rsid w:val="00D2417A"/>
    <w:rsid w:val="00D24BF3"/>
    <w:rsid w:val="00D41341"/>
    <w:rsid w:val="00D60404"/>
    <w:rsid w:val="00D70100"/>
    <w:rsid w:val="00D95F7A"/>
    <w:rsid w:val="00DB4402"/>
    <w:rsid w:val="00DC2BBD"/>
    <w:rsid w:val="00DC3A73"/>
    <w:rsid w:val="00DC5DD2"/>
    <w:rsid w:val="00DD2F8E"/>
    <w:rsid w:val="00E11A61"/>
    <w:rsid w:val="00E24633"/>
    <w:rsid w:val="00E444BC"/>
    <w:rsid w:val="00E45F54"/>
    <w:rsid w:val="00E4741E"/>
    <w:rsid w:val="00E860E6"/>
    <w:rsid w:val="00E86450"/>
    <w:rsid w:val="00E91E4D"/>
    <w:rsid w:val="00EC5624"/>
    <w:rsid w:val="00EE2215"/>
    <w:rsid w:val="00EE5968"/>
    <w:rsid w:val="00F629FD"/>
    <w:rsid w:val="00F70E40"/>
    <w:rsid w:val="00F75A2D"/>
    <w:rsid w:val="00F81C68"/>
    <w:rsid w:val="00F95741"/>
    <w:rsid w:val="00F963F0"/>
    <w:rsid w:val="00F96F4C"/>
    <w:rsid w:val="00FA4F6D"/>
    <w:rsid w:val="00FA5AD1"/>
    <w:rsid w:val="00FA6AA3"/>
    <w:rsid w:val="00FC6809"/>
    <w:rsid w:val="00FE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B996EE"/>
  <w15:chartTrackingRefBased/>
  <w15:docId w15:val="{BC4CE211-B9C3-4B81-B841-4B128ABF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Serif"/>
    <w:qFormat/>
    <w:rsid w:val="00A54F4E"/>
    <w:pPr>
      <w:jc w:val="both"/>
    </w:pPr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95741"/>
    <w:pPr>
      <w:keepNext/>
      <w:keepLines/>
      <w:numPr>
        <w:numId w:val="7"/>
      </w:numPr>
      <w:spacing w:after="0" w:line="360" w:lineRule="auto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5741"/>
    <w:pPr>
      <w:keepNext/>
      <w:keepLines/>
      <w:numPr>
        <w:ilvl w:val="1"/>
        <w:numId w:val="7"/>
      </w:numPr>
      <w:spacing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93AB9"/>
    <w:pPr>
      <w:keepNext/>
      <w:keepLines/>
      <w:numPr>
        <w:ilvl w:val="2"/>
        <w:numId w:val="7"/>
      </w:numPr>
      <w:spacing w:after="0" w:line="360" w:lineRule="auto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93AB9"/>
    <w:pPr>
      <w:keepNext/>
      <w:keepLines/>
      <w:numPr>
        <w:ilvl w:val="3"/>
        <w:numId w:val="7"/>
      </w:numPr>
      <w:spacing w:after="0" w:line="360" w:lineRule="auto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993AB9"/>
    <w:pPr>
      <w:keepNext/>
      <w:keepLines/>
      <w:numPr>
        <w:ilvl w:val="4"/>
        <w:numId w:val="7"/>
      </w:numPr>
      <w:spacing w:after="0" w:line="360" w:lineRule="auto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993AB9"/>
    <w:pPr>
      <w:keepNext/>
      <w:keepLines/>
      <w:numPr>
        <w:ilvl w:val="5"/>
        <w:numId w:val="7"/>
      </w:numPr>
      <w:spacing w:after="0" w:line="360" w:lineRule="auto"/>
      <w:outlineLvl w:val="5"/>
    </w:pPr>
    <w:rPr>
      <w:rFonts w:eastAsiaTheme="majorEastAsia" w:cstheme="majorBidi"/>
      <w:b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993AB9"/>
    <w:pPr>
      <w:keepNext/>
      <w:keepLines/>
      <w:numPr>
        <w:ilvl w:val="6"/>
        <w:numId w:val="7"/>
      </w:numPr>
      <w:spacing w:after="0" w:line="360" w:lineRule="auto"/>
      <w:outlineLvl w:val="6"/>
    </w:pPr>
    <w:rPr>
      <w:rFonts w:eastAsiaTheme="majorEastAsia" w:cstheme="majorBidi"/>
      <w:b/>
      <w:iCs/>
    </w:rPr>
  </w:style>
  <w:style w:type="paragraph" w:styleId="Heading8">
    <w:name w:val="heading 8"/>
    <w:basedOn w:val="Normal"/>
    <w:next w:val="Normal"/>
    <w:link w:val="Heading8Char"/>
    <w:autoRedefine/>
    <w:uiPriority w:val="9"/>
    <w:unhideWhenUsed/>
    <w:qFormat/>
    <w:rsid w:val="00993AB9"/>
    <w:pPr>
      <w:keepNext/>
      <w:keepLines/>
      <w:numPr>
        <w:ilvl w:val="7"/>
        <w:numId w:val="7"/>
      </w:numPr>
      <w:spacing w:after="0" w:line="360" w:lineRule="auto"/>
      <w:outlineLvl w:val="7"/>
    </w:pPr>
    <w:rPr>
      <w:rFonts w:eastAsiaTheme="majorEastAsia" w:cstheme="majorBidi"/>
      <w:b/>
      <w:szCs w:val="21"/>
    </w:rPr>
  </w:style>
  <w:style w:type="paragraph" w:styleId="Heading9">
    <w:name w:val="heading 9"/>
    <w:basedOn w:val="Normal"/>
    <w:next w:val="Normal"/>
    <w:link w:val="Heading9Char"/>
    <w:autoRedefine/>
    <w:uiPriority w:val="9"/>
    <w:unhideWhenUsed/>
    <w:qFormat/>
    <w:rsid w:val="00993AB9"/>
    <w:pPr>
      <w:keepNext/>
      <w:keepLines/>
      <w:numPr>
        <w:ilvl w:val="8"/>
        <w:numId w:val="7"/>
      </w:numPr>
      <w:spacing w:after="0" w:line="360" w:lineRule="auto"/>
      <w:outlineLvl w:val="8"/>
    </w:pPr>
    <w:rPr>
      <w:rFonts w:eastAsiaTheme="majorEastAsia" w:cstheme="majorBidi"/>
      <w:b/>
      <w:i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rsid w:val="00FA6AA3"/>
    <w:pPr>
      <w:ind w:left="720"/>
      <w:contextualSpacing/>
    </w:pPr>
  </w:style>
  <w:style w:type="table" w:styleId="TableGrid">
    <w:name w:val="Table Grid"/>
    <w:basedOn w:val="TableNormal"/>
    <w:uiPriority w:val="39"/>
    <w:rsid w:val="009D40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65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6589"/>
  </w:style>
  <w:style w:type="paragraph" w:styleId="Footer">
    <w:name w:val="footer"/>
    <w:basedOn w:val="Normal"/>
    <w:link w:val="FooterChar"/>
    <w:uiPriority w:val="99"/>
    <w:unhideWhenUsed/>
    <w:rsid w:val="002065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6589"/>
  </w:style>
  <w:style w:type="character" w:customStyle="1" w:styleId="Heading1Char">
    <w:name w:val="Heading 1 Char"/>
    <w:basedOn w:val="DefaultParagraphFont"/>
    <w:link w:val="Heading1"/>
    <w:uiPriority w:val="9"/>
    <w:rsid w:val="00F95741"/>
    <w:rPr>
      <w:rFonts w:ascii="Cambria" w:eastAsiaTheme="majorEastAsia" w:hAnsi="Cambria" w:cstheme="majorBidi"/>
      <w:b/>
      <w:sz w:val="24"/>
      <w:szCs w:val="32"/>
    </w:rPr>
  </w:style>
  <w:style w:type="paragraph" w:styleId="NoSpacing">
    <w:name w:val="No Spacing"/>
    <w:link w:val="NoSpacingChar"/>
    <w:uiPriority w:val="1"/>
    <w:qFormat/>
    <w:rsid w:val="00840CC0"/>
    <w:pPr>
      <w:spacing w:after="0" w:line="240" w:lineRule="auto"/>
      <w:jc w:val="both"/>
    </w:pPr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95741"/>
    <w:rPr>
      <w:rFonts w:ascii="Cambria" w:eastAsiaTheme="majorEastAsia" w:hAnsi="Cambria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93AB9"/>
    <w:rPr>
      <w:rFonts w:ascii="Cambria" w:eastAsiaTheme="majorEastAsia" w:hAnsi="Cambria" w:cstheme="majorBidi"/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2476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24763"/>
    <w:pPr>
      <w:spacing w:after="100"/>
    </w:pPr>
  </w:style>
  <w:style w:type="character" w:customStyle="1" w:styleId="Heading4Char">
    <w:name w:val="Heading 4 Char"/>
    <w:basedOn w:val="DefaultParagraphFont"/>
    <w:link w:val="Heading4"/>
    <w:uiPriority w:val="9"/>
    <w:rsid w:val="00993AB9"/>
    <w:rPr>
      <w:rFonts w:ascii="Cambria" w:eastAsiaTheme="majorEastAsia" w:hAnsi="Cambria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93AB9"/>
    <w:rPr>
      <w:rFonts w:ascii="Cambria" w:eastAsiaTheme="majorEastAsia" w:hAnsi="Cambria" w:cstheme="majorBidi"/>
      <w:b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93AB9"/>
    <w:rPr>
      <w:rFonts w:ascii="Cambria" w:eastAsiaTheme="majorEastAsia" w:hAnsi="Cambria" w:cstheme="majorBidi"/>
      <w:b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993AB9"/>
    <w:rPr>
      <w:rFonts w:ascii="Cambria" w:eastAsiaTheme="majorEastAsia" w:hAnsi="Cambria" w:cstheme="majorBidi"/>
      <w:b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993AB9"/>
    <w:rPr>
      <w:rFonts w:ascii="Cambria" w:eastAsiaTheme="majorEastAsia" w:hAnsi="Cambria" w:cstheme="majorBidi"/>
      <w:b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993AB9"/>
    <w:rPr>
      <w:rFonts w:ascii="Cambria" w:eastAsiaTheme="majorEastAsia" w:hAnsi="Cambria" w:cstheme="majorBidi"/>
      <w:b/>
      <w:i/>
      <w:iCs/>
      <w:sz w:val="24"/>
      <w:szCs w:val="21"/>
    </w:rPr>
  </w:style>
  <w:style w:type="character" w:styleId="PlaceholderText">
    <w:name w:val="Placeholder Text"/>
    <w:basedOn w:val="DefaultParagraphFont"/>
    <w:uiPriority w:val="99"/>
    <w:semiHidden/>
    <w:rsid w:val="004E1790"/>
    <w:rPr>
      <w:color w:val="808080"/>
    </w:rPr>
  </w:style>
  <w:style w:type="paragraph" w:styleId="Title">
    <w:name w:val="Title"/>
    <w:basedOn w:val="Normal"/>
    <w:next w:val="Normal"/>
    <w:link w:val="TitleChar"/>
    <w:autoRedefine/>
    <w:uiPriority w:val="8"/>
    <w:qFormat/>
    <w:rsid w:val="002270F6"/>
    <w:pPr>
      <w:spacing w:after="0" w:line="360" w:lineRule="auto"/>
      <w:contextualSpacing/>
      <w:jc w:val="center"/>
    </w:pPr>
    <w:rPr>
      <w:rFonts w:ascii="Aleo" w:eastAsiaTheme="majorEastAsia" w:hAnsi="Aleo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8"/>
    <w:rsid w:val="002270F6"/>
    <w:rPr>
      <w:rFonts w:ascii="Aleo" w:eastAsiaTheme="majorEastAsia" w:hAnsi="Aleo" w:cstheme="majorBidi"/>
      <w:spacing w:val="-10"/>
      <w:kern w:val="28"/>
      <w:sz w:val="48"/>
      <w:szCs w:val="56"/>
    </w:rPr>
  </w:style>
  <w:style w:type="paragraph" w:customStyle="1" w:styleId="Monospace">
    <w:name w:val="Monospace"/>
    <w:basedOn w:val="NoSpacing"/>
    <w:link w:val="MonospaceChar"/>
    <w:autoRedefine/>
    <w:uiPriority w:val="2"/>
    <w:qFormat/>
    <w:rsid w:val="00DD2F8E"/>
    <w:pPr>
      <w:jc w:val="left"/>
    </w:pPr>
    <w:rPr>
      <w:rFonts w:ascii="Consolas" w:hAnsi="Consolas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D2F8E"/>
    <w:rPr>
      <w:rFonts w:ascii="Cambria" w:hAnsi="Cambria"/>
      <w:sz w:val="24"/>
    </w:rPr>
  </w:style>
  <w:style w:type="character" w:customStyle="1" w:styleId="MonospaceChar">
    <w:name w:val="Monospace Char"/>
    <w:basedOn w:val="NoSpacingChar"/>
    <w:link w:val="Monospace"/>
    <w:uiPriority w:val="2"/>
    <w:rsid w:val="00DD2F8E"/>
    <w:rPr>
      <w:rFonts w:ascii="Consolas" w:hAnsi="Consolas"/>
      <w:sz w:val="24"/>
      <w:lang w:val="en-US"/>
    </w:rPr>
  </w:style>
  <w:style w:type="paragraph" w:customStyle="1" w:styleId="SansSerif">
    <w:name w:val="Sans Serif"/>
    <w:basedOn w:val="Normal"/>
    <w:link w:val="SansSerifChar"/>
    <w:autoRedefine/>
    <w:uiPriority w:val="2"/>
    <w:qFormat/>
    <w:rsid w:val="005C1022"/>
    <w:rPr>
      <w:rFonts w:ascii="Lato" w:hAnsi="Lato"/>
    </w:rPr>
  </w:style>
  <w:style w:type="character" w:customStyle="1" w:styleId="SansSerifChar">
    <w:name w:val="Sans Serif Char"/>
    <w:basedOn w:val="DefaultParagraphFont"/>
    <w:link w:val="SansSerif"/>
    <w:uiPriority w:val="2"/>
    <w:rsid w:val="005C1022"/>
    <w:rPr>
      <w:rFonts w:ascii="Lato" w:hAnsi="Lato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F75A2D"/>
    <w:pPr>
      <w:spacing w:after="100"/>
      <w:ind w:left="24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75A2D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48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bya\USER\OFFICE\UWAA\Doc%20Templates\Document.dotx" TargetMode="External"/></Relationships>
</file>

<file path=word/theme/theme1.xml><?xml version="1.0" encoding="utf-8"?>
<a:theme xmlns:a="http://schemas.openxmlformats.org/drawingml/2006/main" name="Office Theme">
  <a:themeElements>
    <a:clrScheme name="UWAA">
      <a:dk1>
        <a:sysClr val="windowText" lastClr="000000"/>
      </a:dk1>
      <a:lt1>
        <a:sysClr val="window" lastClr="FFFFFF"/>
      </a:lt1>
      <a:dk2>
        <a:srgbClr val="262626"/>
      </a:dk2>
      <a:lt2>
        <a:srgbClr val="E6E6E6"/>
      </a:lt2>
      <a:accent1>
        <a:srgbClr val="FFC000"/>
      </a:accent1>
      <a:accent2>
        <a:srgbClr val="ED7D31"/>
      </a:accent2>
      <a:accent3>
        <a:srgbClr val="5B9BD5"/>
      </a:accent3>
      <a:accent4>
        <a:srgbClr val="70AD47"/>
      </a:accent4>
      <a:accent5>
        <a:srgbClr val="BFBFBF"/>
      </a:accent5>
      <a:accent6>
        <a:srgbClr val="7B7B7B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D042336-6E25-4661-AA71-94EB58041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Document.dotx</Template>
  <TotalTime>29</TotalTime>
  <Pages>4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Digney</dc:creator>
  <cp:keywords/>
  <dc:description/>
  <cp:lastModifiedBy>Toby Digney</cp:lastModifiedBy>
  <cp:revision>2</cp:revision>
  <dcterms:created xsi:type="dcterms:W3CDTF">2021-03-30T17:09:00Z</dcterms:created>
  <dcterms:modified xsi:type="dcterms:W3CDTF">2021-12-04T20:10:00Z</dcterms:modified>
</cp:coreProperties>
</file>